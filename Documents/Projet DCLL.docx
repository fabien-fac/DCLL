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37" w:rsidRPr="00424D37" w:rsidRDefault="00BC09D5" w:rsidP="00FF2C29">
      <w:pPr>
        <w:pStyle w:val="Titre"/>
        <w:jc w:val="center"/>
        <w:rPr>
          <w:noProof/>
          <w:lang w:val="fr-FR"/>
        </w:rPr>
      </w:pPr>
      <w:r w:rsidRPr="00BC09D5">
        <w:rPr>
          <w:noProof/>
          <w:lang w:val="fr-FR"/>
        </w:rPr>
        <w:t xml:space="preserve">Projet DCLL </w:t>
      </w:r>
      <w:r w:rsidR="00424D37">
        <w:rPr>
          <w:noProof/>
          <w:lang w:val="fr-FR"/>
        </w:rPr>
        <w:t>– Groupe Moustaki</w:t>
      </w:r>
    </w:p>
    <w:p w:rsidR="00EB0B9A" w:rsidRPr="005D6E7C" w:rsidRDefault="00BC09D5">
      <w:pPr>
        <w:pStyle w:val="Titre1"/>
        <w:rPr>
          <w:noProof/>
          <w:lang w:val="fr-FR"/>
        </w:rPr>
      </w:pPr>
      <w:r>
        <w:rPr>
          <w:rFonts w:ascii="Calibri Light" w:hAnsi="Calibri Light"/>
          <w:noProof/>
          <w:color w:val="000000"/>
          <w:lang w:val="fr-FR"/>
        </w:rPr>
        <w:t>Github</w:t>
      </w:r>
    </w:p>
    <w:p w:rsidR="00EB0B9A" w:rsidRDefault="00BC09D5">
      <w:pPr>
        <w:rPr>
          <w:rFonts w:ascii="Calibri" w:hAnsi="Calibri"/>
          <w:noProof/>
          <w:lang w:val="fr-FR"/>
        </w:rPr>
      </w:pPr>
      <w:r>
        <w:rPr>
          <w:rFonts w:ascii="Calibri" w:hAnsi="Calibri"/>
          <w:noProof/>
          <w:lang w:val="fr-FR"/>
        </w:rPr>
        <w:t>L’url du projet sur Github :</w:t>
      </w:r>
    </w:p>
    <w:p w:rsidR="00901236" w:rsidRDefault="00403700">
      <w:pPr>
        <w:rPr>
          <w:rFonts w:ascii="Calibri" w:hAnsi="Calibri"/>
          <w:noProof/>
          <w:lang w:val="fr-FR"/>
        </w:rPr>
      </w:pPr>
      <w:hyperlink r:id="rId6" w:history="1">
        <w:r w:rsidR="00901236" w:rsidRPr="00625E02">
          <w:rPr>
            <w:rStyle w:val="Lienhypertexte"/>
            <w:rFonts w:ascii="Calibri" w:hAnsi="Calibri"/>
            <w:noProof/>
            <w:lang w:val="fr-FR"/>
          </w:rPr>
          <w:t>https://github.com/fabien-fac/DCLL</w:t>
        </w:r>
      </w:hyperlink>
    </w:p>
    <w:p w:rsidR="00BC09D5" w:rsidRDefault="00403700">
      <w:pPr>
        <w:rPr>
          <w:noProof/>
          <w:lang w:val="fr-FR"/>
        </w:rPr>
      </w:pPr>
      <w:hyperlink r:id="rId7" w:history="1">
        <w:r w:rsidR="00BC09D5" w:rsidRPr="00625E02">
          <w:rPr>
            <w:rStyle w:val="Lienhypertexte"/>
            <w:noProof/>
            <w:lang w:val="fr-FR"/>
          </w:rPr>
          <w:t>git@github.com:fabien-fac/DCLL.git</w:t>
        </w:r>
      </w:hyperlink>
    </w:p>
    <w:p w:rsidR="00BC09D5" w:rsidRDefault="00BC09D5">
      <w:pPr>
        <w:rPr>
          <w:noProof/>
          <w:lang w:val="fr-FR"/>
        </w:rPr>
      </w:pPr>
    </w:p>
    <w:p w:rsidR="00BC09D5" w:rsidRDefault="00BC09D5" w:rsidP="00BC09D5">
      <w:pPr>
        <w:pStyle w:val="Titre1"/>
        <w:rPr>
          <w:noProof/>
          <w:lang w:val="fr-FR"/>
        </w:rPr>
      </w:pPr>
      <w:r>
        <w:rPr>
          <w:noProof/>
          <w:lang w:val="fr-FR"/>
        </w:rPr>
        <w:t>Contributeurs</w:t>
      </w:r>
    </w:p>
    <w:p w:rsidR="00BC09D5" w:rsidRDefault="00BC09D5" w:rsidP="00BC09D5">
      <w:pPr>
        <w:rPr>
          <w:lang w:val="fr-FR"/>
        </w:rPr>
      </w:pPr>
      <w:r>
        <w:rPr>
          <w:lang w:val="fr-FR"/>
        </w:rPr>
        <w:t>Les participants du projet sont :</w:t>
      </w:r>
    </w:p>
    <w:p w:rsidR="007541F9" w:rsidRPr="007541F9" w:rsidRDefault="00BC09D5" w:rsidP="00E3507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Clastrier Laurent :</w:t>
      </w:r>
      <w:r w:rsidR="007541F9">
        <w:rPr>
          <w:lang w:val="fr-FR"/>
        </w:rPr>
        <w:t xml:space="preserve"> </w:t>
      </w:r>
      <w:hyperlink r:id="rId8" w:history="1">
        <w:r w:rsidR="007541F9" w:rsidRPr="007541F9">
          <w:rPr>
            <w:rStyle w:val="Lienhypertexte"/>
            <w:lang w:val="fr-FR"/>
          </w:rPr>
          <w:t>LeSouss</w:t>
        </w:r>
      </w:hyperlink>
    </w:p>
    <w:p w:rsidR="00BC09D5" w:rsidRDefault="00BC09D5" w:rsidP="00E3507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Debat Johan :</w:t>
      </w:r>
      <w:r w:rsidR="00E35079" w:rsidRPr="00E35079">
        <w:rPr>
          <w:lang w:val="fr-FR"/>
        </w:rPr>
        <w:t xml:space="preserve"> </w:t>
      </w:r>
      <w:hyperlink r:id="rId9" w:history="1">
        <w:r w:rsidR="00E35079" w:rsidRPr="00E35079">
          <w:rPr>
            <w:rStyle w:val="Lienhypertexte"/>
            <w:lang w:val="fr-FR"/>
          </w:rPr>
          <w:t>JohanD9</w:t>
        </w:r>
      </w:hyperlink>
    </w:p>
    <w:p w:rsidR="007541F9" w:rsidRPr="00E35079" w:rsidRDefault="00BC09D5" w:rsidP="00E3507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Michel Joris :</w:t>
      </w:r>
      <w:r w:rsidR="007541F9">
        <w:rPr>
          <w:lang w:val="fr-FR"/>
        </w:rPr>
        <w:t xml:space="preserve"> </w:t>
      </w:r>
      <w:hyperlink r:id="rId10" w:history="1">
        <w:r w:rsidR="007541F9" w:rsidRPr="00E35079">
          <w:rPr>
            <w:rStyle w:val="Lienhypertexte"/>
            <w:lang w:val="fr-FR"/>
          </w:rPr>
          <w:t>jorismi</w:t>
        </w:r>
      </w:hyperlink>
    </w:p>
    <w:p w:rsidR="00BC09D5" w:rsidRPr="00E35079" w:rsidRDefault="00BC09D5" w:rsidP="00177F93">
      <w:pPr>
        <w:pStyle w:val="Titre3"/>
        <w:numPr>
          <w:ilvl w:val="0"/>
          <w:numId w:val="0"/>
        </w:numPr>
        <w:rPr>
          <w:lang w:val="fr-FR"/>
        </w:rPr>
      </w:pPr>
      <w:r>
        <w:rPr>
          <w:lang w:val="fr-FR"/>
        </w:rPr>
        <w:t xml:space="preserve">Moreau Mathieu : </w:t>
      </w:r>
      <w:hyperlink r:id="rId11" w:history="1">
        <w:r w:rsidR="00177F93" w:rsidRPr="00E35079">
          <w:rPr>
            <w:rStyle w:val="Lienhypertexte"/>
            <w:lang w:val="fr-FR"/>
          </w:rPr>
          <w:t>mathieu-moreau</w:t>
        </w:r>
      </w:hyperlink>
    </w:p>
    <w:p w:rsidR="007541F9" w:rsidRPr="007541F9" w:rsidRDefault="00BC09D5" w:rsidP="007541F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Rolfo Fabien : </w:t>
      </w:r>
      <w:hyperlink r:id="rId12" w:history="1">
        <w:r w:rsidR="007541F9" w:rsidRPr="007541F9">
          <w:rPr>
            <w:rStyle w:val="Lienhypertexte"/>
            <w:lang w:val="fr-FR"/>
          </w:rPr>
          <w:t>fabien-fac</w:t>
        </w:r>
      </w:hyperlink>
    </w:p>
    <w:p w:rsidR="00BC09D5" w:rsidRDefault="00BC09D5" w:rsidP="00BC09D5">
      <w:pPr>
        <w:rPr>
          <w:lang w:val="fr-FR"/>
        </w:rPr>
      </w:pPr>
    </w:p>
    <w:p w:rsidR="00427BFE" w:rsidRDefault="006B4EF5" w:rsidP="00621B07">
      <w:pPr>
        <w:pStyle w:val="Titre1"/>
        <w:rPr>
          <w:lang w:val="fr-FR"/>
        </w:rPr>
      </w:pPr>
      <w:r>
        <w:rPr>
          <w:lang w:val="fr-FR"/>
        </w:rPr>
        <w:t>Réalisation du projet</w:t>
      </w:r>
    </w:p>
    <w:p w:rsidR="006B4EF5" w:rsidRDefault="006B4EF5" w:rsidP="006B4EF5">
      <w:pPr>
        <w:pStyle w:val="Titre2"/>
        <w:rPr>
          <w:lang w:val="fr-FR"/>
        </w:rPr>
      </w:pPr>
      <w:r>
        <w:rPr>
          <w:lang w:val="fr-FR"/>
        </w:rPr>
        <w:t>Couverture du code</w:t>
      </w:r>
    </w:p>
    <w:p w:rsidR="000C1B72" w:rsidRDefault="000C1B72" w:rsidP="000C1B72">
      <w:pPr>
        <w:rPr>
          <w:lang w:val="fr-FR"/>
        </w:rPr>
      </w:pPr>
      <w:r>
        <w:rPr>
          <w:lang w:val="fr-FR"/>
        </w:rPr>
        <w:t xml:space="preserve">Le Framework de test JUnit a était utilisé pour réaliser la couverture du code du parseur. </w:t>
      </w:r>
      <w:r w:rsidR="00436A46">
        <w:rPr>
          <w:lang w:val="fr-FR"/>
        </w:rPr>
        <w:t xml:space="preserve">Pour garantir la couverture intégrale du code, nous avons utilisé le plugin cobertura.  </w:t>
      </w:r>
    </w:p>
    <w:p w:rsidR="00640F10" w:rsidRDefault="00640F10" w:rsidP="000C1B7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7391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bertu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54" w:rsidRDefault="00640F10" w:rsidP="000C1B72">
      <w:pPr>
        <w:rPr>
          <w:lang w:val="fr-FR"/>
        </w:rPr>
      </w:pPr>
      <w:r>
        <w:rPr>
          <w:lang w:val="fr-FR"/>
        </w:rPr>
        <w:t>Comme présenté sur l’image ci-dessus, qui est le résultat généré par cobertura, le code est couvert à 100%</w:t>
      </w:r>
    </w:p>
    <w:p w:rsidR="004A6C54" w:rsidRDefault="004A6C54" w:rsidP="004A6C54">
      <w:pPr>
        <w:rPr>
          <w:lang w:val="fr-FR"/>
        </w:rPr>
      </w:pPr>
      <w:r>
        <w:rPr>
          <w:lang w:val="fr-FR"/>
        </w:rPr>
        <w:br w:type="page"/>
      </w:r>
    </w:p>
    <w:p w:rsidR="006B4EF5" w:rsidRDefault="006B4EF5" w:rsidP="006B4EF5">
      <w:pPr>
        <w:pStyle w:val="Titre2"/>
        <w:rPr>
          <w:lang w:val="fr-FR"/>
        </w:rPr>
      </w:pPr>
      <w:r>
        <w:rPr>
          <w:lang w:val="fr-FR"/>
        </w:rPr>
        <w:lastRenderedPageBreak/>
        <w:t>erreurs findbugs</w:t>
      </w:r>
    </w:p>
    <w:p w:rsidR="006B4EF5" w:rsidRDefault="006C26F1" w:rsidP="006B4EF5">
      <w:pPr>
        <w:rPr>
          <w:lang w:val="fr-FR"/>
        </w:rPr>
      </w:pPr>
      <w:r>
        <w:rPr>
          <w:lang w:val="fr-FR"/>
        </w:rPr>
        <w:t>Pour trouver des bugs dans le programme Java, le plugin findbugs, qui identifie des patterns reconnus comme étant des bugs, a était utilisé.</w:t>
      </w:r>
    </w:p>
    <w:p w:rsidR="004A6C54" w:rsidRDefault="00430C96" w:rsidP="006B4EF5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8318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bug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54" w:rsidRDefault="004A6C54" w:rsidP="006B4EF5">
      <w:pPr>
        <w:rPr>
          <w:lang w:val="fr-FR"/>
        </w:rPr>
      </w:pPr>
      <w:r>
        <w:rPr>
          <w:lang w:val="fr-FR"/>
        </w:rPr>
        <w:t>Apres réglage de ce plugin (voir document d’</w:t>
      </w:r>
      <w:r w:rsidR="00430C96">
        <w:rPr>
          <w:lang w:val="fr-FR"/>
        </w:rPr>
        <w:t>acceuil du nouveau développeur) aucun bug n’a était trouvé.</w:t>
      </w:r>
    </w:p>
    <w:p w:rsidR="006B4EF5" w:rsidRDefault="006B4EF5" w:rsidP="006B4EF5">
      <w:pPr>
        <w:pStyle w:val="Titre2"/>
        <w:rPr>
          <w:lang w:val="fr-FR"/>
        </w:rPr>
      </w:pPr>
      <w:r>
        <w:rPr>
          <w:lang w:val="fr-FR"/>
        </w:rPr>
        <w:t>erreurs checkstyle</w:t>
      </w:r>
    </w:p>
    <w:p w:rsidR="0087375A" w:rsidRDefault="00C57317" w:rsidP="0087375A">
      <w:pPr>
        <w:rPr>
          <w:lang w:val="fr-FR"/>
        </w:rPr>
      </w:pPr>
      <w:r>
        <w:rPr>
          <w:lang w:val="fr-FR"/>
        </w:rPr>
        <w:t>Pour garantir la qualité du code source et sa lisibilité, nous avons utilisé le plugin checkstyle.</w:t>
      </w:r>
    </w:p>
    <w:p w:rsidR="00DE6D0F" w:rsidRDefault="00DE6D0F" w:rsidP="0087375A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63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sty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0F" w:rsidRDefault="00DE6D0F" w:rsidP="0087375A">
      <w:pPr>
        <w:rPr>
          <w:lang w:val="fr-FR"/>
        </w:rPr>
      </w:pPr>
      <w:r>
        <w:rPr>
          <w:lang w:val="fr-FR"/>
        </w:rPr>
        <w:t xml:space="preserve">Comme présenté dans le document d’accueil du nouveau développeur, nous avons </w:t>
      </w:r>
      <w:r w:rsidR="00C14D0D">
        <w:rPr>
          <w:lang w:val="fr-FR"/>
        </w:rPr>
        <w:t>dû</w:t>
      </w:r>
      <w:r>
        <w:rPr>
          <w:lang w:val="fr-FR"/>
        </w:rPr>
        <w:t xml:space="preserve"> </w:t>
      </w:r>
      <w:r w:rsidR="005474D7">
        <w:rPr>
          <w:lang w:val="fr-FR"/>
        </w:rPr>
        <w:t>régler</w:t>
      </w:r>
      <w:r>
        <w:rPr>
          <w:lang w:val="fr-FR"/>
        </w:rPr>
        <w:t xml:space="preserve"> ce plugin pour obtenir 0% d’erreur.</w:t>
      </w:r>
    </w:p>
    <w:p w:rsidR="00457148" w:rsidRDefault="00457148" w:rsidP="00457148">
      <w:pPr>
        <w:pStyle w:val="Titre2"/>
        <w:rPr>
          <w:lang w:val="fr-FR"/>
        </w:rPr>
      </w:pPr>
      <w:r>
        <w:rPr>
          <w:lang w:val="fr-FR"/>
        </w:rPr>
        <w:t>Présentation du code</w:t>
      </w:r>
    </w:p>
    <w:p w:rsidR="00457148" w:rsidRPr="00457148" w:rsidRDefault="00457148" w:rsidP="00457148">
      <w:pPr>
        <w:rPr>
          <w:lang w:val="fr-FR"/>
        </w:rPr>
      </w:pPr>
      <w:r>
        <w:rPr>
          <w:lang w:val="fr-FR"/>
        </w:rPr>
        <w:t>Nous avons utilisé le plugin jxr qui présente le code source avec des liens entre les classes, afin de pouvoir naviguer dans le code en dehors d’un IDE.</w:t>
      </w:r>
    </w:p>
    <w:p w:rsidR="0087375A" w:rsidRDefault="0087375A" w:rsidP="0087375A">
      <w:pPr>
        <w:pStyle w:val="Titre2"/>
        <w:rPr>
          <w:lang w:val="fr-FR"/>
        </w:rPr>
      </w:pPr>
      <w:r>
        <w:rPr>
          <w:lang w:val="fr-FR"/>
        </w:rPr>
        <w:t>Couverture fonctionnelle</w:t>
      </w:r>
    </w:p>
    <w:p w:rsidR="004B64B4" w:rsidRDefault="004B64B4" w:rsidP="004B64B4">
      <w:pPr>
        <w:rPr>
          <w:lang w:val="fr-FR"/>
        </w:rPr>
      </w:pPr>
      <w:r>
        <w:rPr>
          <w:lang w:val="fr-FR"/>
        </w:rPr>
        <w:t xml:space="preserve">Plusieurs jeux de test ont était réalisé pour garantir la </w:t>
      </w:r>
      <w:r w:rsidR="009237E1">
        <w:rPr>
          <w:lang w:val="fr-FR"/>
        </w:rPr>
        <w:t>couverture</w:t>
      </w:r>
      <w:r>
        <w:rPr>
          <w:lang w:val="fr-FR"/>
        </w:rPr>
        <w:t xml:space="preserve"> fonctionnelle.</w:t>
      </w:r>
      <w:r w:rsidR="00656615">
        <w:rPr>
          <w:lang w:val="fr-FR"/>
        </w:rPr>
        <w:t xml:space="preserve"> Le parseur peut donc, entre autre, traiter les questions de types :</w:t>
      </w:r>
    </w:p>
    <w:p w:rsidR="00656615" w:rsidRDefault="00656615" w:rsidP="00656615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Multiple choice / single response</w:t>
      </w:r>
    </w:p>
    <w:p w:rsidR="00656615" w:rsidRDefault="00656615" w:rsidP="00656615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Multiple choice / multiple response</w:t>
      </w:r>
    </w:p>
    <w:p w:rsidR="00094CC3" w:rsidRDefault="00094CC3">
      <w:pPr>
        <w:rPr>
          <w:lang w:val="fr-FR"/>
        </w:rPr>
      </w:pPr>
      <w:r>
        <w:rPr>
          <w:lang w:val="fr-FR"/>
        </w:rPr>
        <w:br w:type="page"/>
      </w:r>
    </w:p>
    <w:p w:rsidR="00094CC3" w:rsidRDefault="00094CC3" w:rsidP="00094CC3">
      <w:pPr>
        <w:pStyle w:val="Titre1"/>
        <w:rPr>
          <w:lang w:val="fr-FR"/>
        </w:rPr>
      </w:pPr>
      <w:r>
        <w:rPr>
          <w:lang w:val="fr-FR"/>
        </w:rPr>
        <w:lastRenderedPageBreak/>
        <w:t>Architecture du projet</w:t>
      </w:r>
    </w:p>
    <w:p w:rsidR="00094CC3" w:rsidRDefault="00094CC3" w:rsidP="00094CC3">
      <w:pPr>
        <w:rPr>
          <w:lang w:val="fr-FR"/>
        </w:rPr>
      </w:pPr>
    </w:p>
    <w:p w:rsidR="00541D73" w:rsidRPr="00094CC3" w:rsidRDefault="00541D73" w:rsidP="00094CC3">
      <w:pPr>
        <w:rPr>
          <w:lang w:val="fr-FR"/>
        </w:rPr>
      </w:pPr>
      <w:r>
        <w:rPr>
          <w:lang w:val="fr-FR"/>
        </w:rPr>
        <w:t>Pour la réalisation de ce projet nous avons utilisé</w:t>
      </w:r>
      <w:bookmarkStart w:id="0" w:name="_GoBack"/>
      <w:bookmarkEnd w:id="0"/>
      <w:r>
        <w:rPr>
          <w:lang w:val="fr-FR"/>
        </w:rPr>
        <w:t xml:space="preserve"> l’architecture déjà fonctionnelle sur Git Hub. Nous avons ensuite allégé l’architecture en gardant les classes nécessaires à la réalisation de ce projet comme le décrit le diagramme de classe ci-dessous.</w:t>
      </w:r>
    </w:p>
    <w:p w:rsidR="00094CC3" w:rsidRPr="00094CC3" w:rsidRDefault="00094CC3" w:rsidP="00094CC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943600" cy="38919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ll_parser 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CC3" w:rsidRPr="00094CC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1BA1"/>
    <w:multiLevelType w:val="hybridMultilevel"/>
    <w:tmpl w:val="6A98A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D5"/>
    <w:rsid w:val="00094CC3"/>
    <w:rsid w:val="000C1B72"/>
    <w:rsid w:val="000D1A34"/>
    <w:rsid w:val="00177F93"/>
    <w:rsid w:val="00403700"/>
    <w:rsid w:val="00424D37"/>
    <w:rsid w:val="00427BFE"/>
    <w:rsid w:val="00430C96"/>
    <w:rsid w:val="00436A46"/>
    <w:rsid w:val="00457148"/>
    <w:rsid w:val="00476D97"/>
    <w:rsid w:val="004A6C54"/>
    <w:rsid w:val="004B64B4"/>
    <w:rsid w:val="00541D73"/>
    <w:rsid w:val="005474D7"/>
    <w:rsid w:val="005D6E7C"/>
    <w:rsid w:val="00621B07"/>
    <w:rsid w:val="00640F10"/>
    <w:rsid w:val="00656615"/>
    <w:rsid w:val="006B4EF5"/>
    <w:rsid w:val="006C26F1"/>
    <w:rsid w:val="007541F9"/>
    <w:rsid w:val="0087375A"/>
    <w:rsid w:val="00901236"/>
    <w:rsid w:val="009237E1"/>
    <w:rsid w:val="00BC09D5"/>
    <w:rsid w:val="00C14D0D"/>
    <w:rsid w:val="00C57317"/>
    <w:rsid w:val="00DE6D0F"/>
    <w:rsid w:val="00E35079"/>
    <w:rsid w:val="00EB0B9A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95145-E381-45C2-AEC2-5A5D9116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9D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Sous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it@github.com:fabien-fac/DCLL.git" TargetMode="External"/><Relationship Id="rId12" Type="http://schemas.openxmlformats.org/officeDocument/2006/relationships/hyperlink" Target="https://github.com/fabien-fa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bien-fac/DCLL" TargetMode="External"/><Relationship Id="rId11" Type="http://schemas.openxmlformats.org/officeDocument/2006/relationships/hyperlink" Target="https://github.com/mathieu-morea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jorism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hanD9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z\AppData\Roaming\Microsoft\Templates\Conception%20Rapport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</Template>
  <TotalTime>61</TotalTime>
  <Pages>3</Pages>
  <Words>337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Lulz</dc:creator>
  <cp:keywords/>
  <cp:lastModifiedBy>CLASTRIER Laurent</cp:lastModifiedBy>
  <cp:revision>30</cp:revision>
  <dcterms:created xsi:type="dcterms:W3CDTF">2014-04-04T17:04:00Z</dcterms:created>
  <dcterms:modified xsi:type="dcterms:W3CDTF">2014-04-09T13:58:00Z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